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1296670098"/>
        <w:docPartObj>
          <w:docPartGallery w:val="Cover Pages"/>
          <w:docPartUnique/>
        </w:docPartObj>
      </w:sdtPr>
      <w:sdtEndPr/>
      <w:sdtContent>
        <w:p w:rsidR="002E5F62" w:rsidRDefault="00D751A4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5F62" w:rsidRDefault="0034055F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Bootstrap –Angular 2</w:t>
                                  </w:r>
                                </w:p>
                                <w:p w:rsidR="002E5F62" w:rsidRDefault="002E5F62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5F62" w:rsidRDefault="002E5F62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3WWuqmwMAAH0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2E5F62" w:rsidRDefault="0034055F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Bootstrap –Angular 2</w:t>
                            </w:r>
                          </w:p>
                          <w:p w:rsidR="002E5F62" w:rsidRDefault="002E5F62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2E5F62" w:rsidRDefault="002E5F6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2E5F62" w:rsidRDefault="002E5F62"/>
        <w:p w:rsidR="002E5F62" w:rsidRDefault="002E5F62"/>
        <w:p w:rsidR="002E5F62" w:rsidRDefault="002E5F62"/>
        <w:p w:rsidR="002E5F62" w:rsidRDefault="00D751A4">
          <w:pPr>
            <w:spacing w:after="70"/>
          </w:pPr>
          <w:r>
            <w:br w:type="page"/>
          </w:r>
        </w:p>
      </w:sdtContent>
    </w:sdt>
    <w:p w:rsidR="002E5F62" w:rsidRDefault="0034055F">
      <w:pPr>
        <w:pStyle w:val="Heading1"/>
        <w:numPr>
          <w:ilvl w:val="0"/>
          <w:numId w:val="2"/>
        </w:numPr>
        <w:ind w:left="630"/>
      </w:pPr>
      <w:r>
        <w:lastRenderedPageBreak/>
        <w:t>Install ng2-bootstarp</w:t>
      </w:r>
    </w:p>
    <w:p w:rsidR="00843767" w:rsidRPr="00843767" w:rsidRDefault="00843767" w:rsidP="00843767"/>
    <w:p w:rsidR="002E5F62" w:rsidRDefault="0034055F">
      <w:pPr>
        <w:pStyle w:val="Instructions"/>
        <w:ind w:left="720"/>
      </w:pPr>
      <w:bookmarkStart w:id="1" w:name="_Live_layout_and"/>
      <w:bookmarkEnd w:id="1"/>
      <w:r>
        <w:rPr>
          <w:noProof/>
          <w:lang w:val="en-GB" w:eastAsia="en-GB"/>
        </w:rPr>
        <w:drawing>
          <wp:inline distT="0" distB="0" distL="0" distR="0" wp14:anchorId="5365A091" wp14:editId="776A105D">
            <wp:extent cx="5943600" cy="200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2" w:rsidRDefault="002E5F62">
      <w:pPr>
        <w:pStyle w:val="Instructions"/>
        <w:ind w:left="720"/>
      </w:pPr>
    </w:p>
    <w:p w:rsidR="002E5F62" w:rsidRDefault="0034055F">
      <w:pPr>
        <w:pStyle w:val="Heading1"/>
        <w:numPr>
          <w:ilvl w:val="0"/>
          <w:numId w:val="2"/>
        </w:numPr>
        <w:ind w:left="630"/>
      </w:pPr>
      <w:r>
        <w:t>Update bootstrap file in angular-cli.json</w:t>
      </w:r>
    </w:p>
    <w:p w:rsidR="00804B2D" w:rsidRPr="00804B2D" w:rsidRDefault="00804B2D" w:rsidP="00804B2D"/>
    <w:p w:rsidR="00843767" w:rsidRPr="00843767" w:rsidRDefault="00804B2D" w:rsidP="00843767">
      <w:pPr>
        <w:pStyle w:val="Instructions"/>
      </w:pPr>
      <w:r>
        <w:rPr>
          <w:noProof/>
          <w:lang w:eastAsia="en-GB"/>
        </w:rPr>
        <w:t xml:space="preserve">             </w:t>
      </w:r>
      <w:r w:rsidR="0034055F">
        <w:rPr>
          <w:noProof/>
          <w:lang w:val="en-GB" w:eastAsia="en-GB"/>
        </w:rPr>
        <w:drawing>
          <wp:inline distT="0" distB="0" distL="0" distR="0" wp14:anchorId="14E68566" wp14:editId="2BAA0448">
            <wp:extent cx="5943600" cy="2781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2" w:rsidRDefault="0034055F">
      <w:pPr>
        <w:pStyle w:val="Heading1"/>
        <w:numPr>
          <w:ilvl w:val="0"/>
          <w:numId w:val="2"/>
        </w:numPr>
        <w:ind w:left="630"/>
      </w:pPr>
      <w:r>
        <w:lastRenderedPageBreak/>
        <w:t>Compile and start server</w:t>
      </w:r>
    </w:p>
    <w:p w:rsidR="00843767" w:rsidRDefault="0034055F" w:rsidP="00843767">
      <w:pPr>
        <w:ind w:left="720"/>
      </w:pPr>
      <w:r>
        <w:rPr>
          <w:noProof/>
          <w:lang w:val="en-GB" w:eastAsia="en-GB"/>
        </w:rPr>
        <w:drawing>
          <wp:inline distT="0" distB="0" distL="0" distR="0" wp14:anchorId="3CCC90BE" wp14:editId="15BA4AF4">
            <wp:extent cx="437197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29" w:rsidRPr="00843767" w:rsidRDefault="00F47B29" w:rsidP="00843767">
      <w:pPr>
        <w:ind w:left="720"/>
      </w:pPr>
      <w:r>
        <w:rPr>
          <w:noProof/>
          <w:lang w:val="en-GB" w:eastAsia="en-GB"/>
        </w:rPr>
        <w:drawing>
          <wp:inline distT="0" distB="0" distL="0" distR="0" wp14:anchorId="5265777B" wp14:editId="1619B879">
            <wp:extent cx="5943600" cy="179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29" w:rsidRDefault="00F47B29" w:rsidP="00804B2D">
      <w:pPr>
        <w:pStyle w:val="Heading1"/>
        <w:numPr>
          <w:ilvl w:val="0"/>
          <w:numId w:val="2"/>
        </w:numPr>
        <w:ind w:left="630"/>
      </w:pPr>
      <w:bookmarkStart w:id="2" w:name="_Read_mode"/>
      <w:bookmarkEnd w:id="2"/>
      <w:r>
        <w:lastRenderedPageBreak/>
        <w:t>Output</w:t>
      </w:r>
    </w:p>
    <w:p w:rsidR="00804B2D" w:rsidRDefault="00804B2D" w:rsidP="00F47B29">
      <w:pPr>
        <w:pStyle w:val="Heading1"/>
        <w:ind w:left="630"/>
      </w:pPr>
      <w:r>
        <w:t xml:space="preserve"> </w:t>
      </w:r>
      <w:r w:rsidR="00F47B29">
        <w:rPr>
          <w:noProof/>
          <w:lang w:val="en-GB" w:eastAsia="en-GB"/>
        </w:rPr>
        <w:drawing>
          <wp:inline distT="0" distB="0" distL="0" distR="0" wp14:anchorId="5AA3119A" wp14:editId="7FC8AEE3">
            <wp:extent cx="5943600" cy="2564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2D" w:rsidRDefault="00804B2D" w:rsidP="00804B2D">
      <w:pPr>
        <w:pStyle w:val="Instructions"/>
      </w:pPr>
      <w:r>
        <w:t xml:space="preserve">            </w:t>
      </w:r>
    </w:p>
    <w:p w:rsidR="00804B2D" w:rsidRPr="00804B2D" w:rsidRDefault="00804B2D" w:rsidP="00804B2D">
      <w:pPr>
        <w:pStyle w:val="Instructions"/>
      </w:pPr>
      <w:r>
        <w:tab/>
      </w:r>
      <w:bookmarkEnd w:id="0"/>
    </w:p>
    <w:sectPr w:rsidR="00804B2D" w:rsidRPr="00804B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B7" w:rsidRDefault="00A219B7">
      <w:pPr>
        <w:spacing w:after="0" w:line="240" w:lineRule="auto"/>
      </w:pPr>
      <w:r>
        <w:separator/>
      </w:r>
    </w:p>
  </w:endnote>
  <w:endnote w:type="continuationSeparator" w:id="0">
    <w:p w:rsidR="00A219B7" w:rsidRDefault="00A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62" w:rsidRDefault="00D751A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553AA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B7" w:rsidRDefault="00A219B7">
      <w:pPr>
        <w:spacing w:after="0" w:line="240" w:lineRule="auto"/>
      </w:pPr>
      <w:r>
        <w:separator/>
      </w:r>
    </w:p>
  </w:footnote>
  <w:footnote w:type="continuationSeparator" w:id="0">
    <w:p w:rsidR="00A219B7" w:rsidRDefault="00A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62" w:rsidRDefault="00D751A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59B99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7"/>
    <w:rsid w:val="002E5F62"/>
    <w:rsid w:val="0034055F"/>
    <w:rsid w:val="00804B2D"/>
    <w:rsid w:val="00843767"/>
    <w:rsid w:val="00A219B7"/>
    <w:rsid w:val="00B43070"/>
    <w:rsid w:val="00D751A4"/>
    <w:rsid w:val="00F4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832DFA-826E-486E-8FC1-A1758AA6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2017-06-12T03:18:00Z</dcterms:created>
  <dcterms:modified xsi:type="dcterms:W3CDTF">2017-06-12T03:18:00Z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